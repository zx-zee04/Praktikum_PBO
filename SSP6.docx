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2FD63" w14:textId="77777777" w:rsidR="00C71916" w:rsidRDefault="004A713A">
      <w:r>
        <w:t>Nama</w:t>
      </w:r>
      <w:r>
        <w:tab/>
      </w:r>
      <w:r>
        <w:tab/>
        <w:t>: Muhammad Nur Ramadhan</w:t>
      </w:r>
    </w:p>
    <w:p w14:paraId="761F95A7" w14:textId="77777777" w:rsidR="004A713A" w:rsidRDefault="004A713A">
      <w:r>
        <w:t>NIM</w:t>
      </w:r>
      <w:r>
        <w:tab/>
      </w:r>
      <w:r>
        <w:tab/>
        <w:t>: 2309106053</w:t>
      </w:r>
    </w:p>
    <w:p w14:paraId="34BD2DF1" w14:textId="505AEAE9" w:rsidR="004A713A" w:rsidRDefault="00584BC5">
      <w:r>
        <w:t>SS Program POSTTEST6 PBO B1`23</w:t>
      </w:r>
    </w:p>
    <w:p w14:paraId="58983D35" w14:textId="77777777" w:rsidR="004A713A" w:rsidRDefault="004A713A">
      <w:pPr>
        <w:pBdr>
          <w:top w:val="double" w:sz="6" w:space="1" w:color="auto"/>
          <w:bottom w:val="double" w:sz="6" w:space="1" w:color="auto"/>
        </w:pBdr>
      </w:pPr>
    </w:p>
    <w:p w14:paraId="6370FF1B" w14:textId="7B25DDC2" w:rsidR="004A713A" w:rsidRDefault="004419C8">
      <w:r w:rsidRPr="004419C8">
        <w:drawing>
          <wp:inline distT="0" distB="0" distL="0" distR="0" wp14:anchorId="76B95349" wp14:editId="3EBD0271">
            <wp:extent cx="4258269" cy="3248478"/>
            <wp:effectExtent l="0" t="0" r="9525" b="9525"/>
            <wp:docPr id="149077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71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290D" w14:textId="4701153E" w:rsidR="004419C8" w:rsidRDefault="004419C8">
      <w:r w:rsidRPr="004419C8">
        <w:drawing>
          <wp:inline distT="0" distB="0" distL="0" distR="0" wp14:anchorId="0F98B422" wp14:editId="70433033">
            <wp:extent cx="4163006" cy="3029373"/>
            <wp:effectExtent l="0" t="0" r="9525" b="0"/>
            <wp:docPr id="90666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62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AFDC" w14:textId="5E9222F1" w:rsidR="004419C8" w:rsidRDefault="00E664A9">
      <w:r w:rsidRPr="00E664A9">
        <w:lastRenderedPageBreak/>
        <w:drawing>
          <wp:inline distT="0" distB="0" distL="0" distR="0" wp14:anchorId="2753536A" wp14:editId="42B3D782">
            <wp:extent cx="4439270" cy="4134427"/>
            <wp:effectExtent l="0" t="0" r="0" b="0"/>
            <wp:docPr id="184712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23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6807" w14:textId="49ED7E2E" w:rsidR="00E664A9" w:rsidRDefault="00E664A9">
      <w:r w:rsidRPr="00E664A9">
        <w:drawing>
          <wp:inline distT="0" distB="0" distL="0" distR="0" wp14:anchorId="370E7617" wp14:editId="40D51FDB">
            <wp:extent cx="5487166" cy="609685"/>
            <wp:effectExtent l="0" t="0" r="0" b="0"/>
            <wp:docPr id="116250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09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8339" w14:textId="3D875767" w:rsidR="00E664A9" w:rsidRDefault="00E664A9">
      <w:r w:rsidRPr="00E664A9">
        <w:lastRenderedPageBreak/>
        <w:drawing>
          <wp:inline distT="0" distB="0" distL="0" distR="0" wp14:anchorId="0C30ECF4" wp14:editId="4BFEFAA5">
            <wp:extent cx="5525271" cy="3591426"/>
            <wp:effectExtent l="0" t="0" r="0" b="9525"/>
            <wp:docPr id="57029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91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9868" w14:textId="66972FD8" w:rsidR="00E664A9" w:rsidRDefault="00E664A9">
      <w:r w:rsidRPr="00E664A9">
        <w:drawing>
          <wp:inline distT="0" distB="0" distL="0" distR="0" wp14:anchorId="51136E73" wp14:editId="71810AB7">
            <wp:extent cx="4229690" cy="3572374"/>
            <wp:effectExtent l="0" t="0" r="0" b="9525"/>
            <wp:docPr id="188997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76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5B64" w14:textId="77D4E9FF" w:rsidR="00E664A9" w:rsidRDefault="00E664A9">
      <w:r w:rsidRPr="00E664A9">
        <w:lastRenderedPageBreak/>
        <w:drawing>
          <wp:inline distT="0" distB="0" distL="0" distR="0" wp14:anchorId="3E21DDA3" wp14:editId="137F7C2D">
            <wp:extent cx="5943600" cy="3044190"/>
            <wp:effectExtent l="0" t="0" r="0" b="3810"/>
            <wp:docPr id="22834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40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855A" w14:textId="5095144B" w:rsidR="00E664A9" w:rsidRDefault="00E664A9">
      <w:r w:rsidRPr="00E664A9">
        <w:drawing>
          <wp:inline distT="0" distB="0" distL="0" distR="0" wp14:anchorId="02385ACA" wp14:editId="46FFAD2E">
            <wp:extent cx="4753638" cy="2829320"/>
            <wp:effectExtent l="0" t="0" r="0" b="9525"/>
            <wp:docPr id="97501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11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1566" w14:textId="5AF9263D" w:rsidR="00E664A9" w:rsidRDefault="00E664A9">
      <w:r>
        <w:t xml:space="preserve">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76610938" w14:textId="3844CFC4" w:rsidR="00E664A9" w:rsidRDefault="001955AE">
      <w:r w:rsidRPr="001955AE">
        <w:lastRenderedPageBreak/>
        <w:drawing>
          <wp:inline distT="0" distB="0" distL="0" distR="0" wp14:anchorId="42E37077" wp14:editId="2A5E4C0A">
            <wp:extent cx="4124901" cy="2876951"/>
            <wp:effectExtent l="0" t="0" r="9525" b="0"/>
            <wp:docPr id="15407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1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96B5" w14:textId="77777777" w:rsidR="00E664A9" w:rsidRDefault="00E664A9"/>
    <w:p w14:paraId="223720FF" w14:textId="77777777" w:rsidR="00E664A9" w:rsidRDefault="00E664A9"/>
    <w:sectPr w:rsidR="00E6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C5"/>
    <w:rsid w:val="00094500"/>
    <w:rsid w:val="000D38F0"/>
    <w:rsid w:val="001955AE"/>
    <w:rsid w:val="00280CB8"/>
    <w:rsid w:val="004419C8"/>
    <w:rsid w:val="004A0794"/>
    <w:rsid w:val="004A713A"/>
    <w:rsid w:val="004E2DFD"/>
    <w:rsid w:val="00584BC5"/>
    <w:rsid w:val="006C4CC7"/>
    <w:rsid w:val="00891533"/>
    <w:rsid w:val="00B72312"/>
    <w:rsid w:val="00BB250A"/>
    <w:rsid w:val="00C71916"/>
    <w:rsid w:val="00C769C7"/>
    <w:rsid w:val="00E664A9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CDE1"/>
  <w15:chartTrackingRefBased/>
  <w15:docId w15:val="{7F125E26-480A-423F-9F9F-32BEC036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CC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1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1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1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1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1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1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1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1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13A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13A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Na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561EF-3135-4842-8BC6-FC06221F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Nama.dotx</Template>
  <TotalTime>34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zx zee</cp:lastModifiedBy>
  <cp:revision>1</cp:revision>
  <cp:lastPrinted>2025-05-01T12:06:00Z</cp:lastPrinted>
  <dcterms:created xsi:type="dcterms:W3CDTF">2025-05-01T11:32:00Z</dcterms:created>
  <dcterms:modified xsi:type="dcterms:W3CDTF">2025-05-01T12:06:00Z</dcterms:modified>
</cp:coreProperties>
</file>